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bookmarkStart w:colFirst="0" w:colLast="0" w:name="1fob9te" w:id="2"/>
    <w:bookmarkEnd w:id="2"/>
    <w:bookmarkStart w:colFirst="0" w:colLast="0" w:name="3znysh7" w:id="3"/>
    <w:bookmarkEnd w:id="3"/>
    <w:tbl>
      <w:tblPr>
        <w:tblStyle w:val="Table1"/>
        <w:tblW w:w="9360.0" w:type="dxa"/>
        <w:jc w:val="center"/>
        <w:tblLayout w:type="fixed"/>
        <w:tblLook w:val="0000"/>
      </w:tblPr>
      <w:tblGrid>
        <w:gridCol w:w="1449"/>
        <w:gridCol w:w="465"/>
        <w:gridCol w:w="507"/>
        <w:gridCol w:w="1874"/>
        <w:gridCol w:w="1854"/>
        <w:gridCol w:w="3211"/>
        <w:tblGridChange w:id="0">
          <w:tblGrid>
            <w:gridCol w:w="1449"/>
            <w:gridCol w:w="465"/>
            <w:gridCol w:w="507"/>
            <w:gridCol w:w="1874"/>
            <w:gridCol w:w="1854"/>
            <w:gridCol w:w="3211"/>
          </w:tblGrid>
        </w:tblGridChange>
      </w:tblGrid>
      <w:tr>
        <w:trPr>
          <w:trHeight w:val="560" w:hRule="atLeast"/>
        </w:trPr>
        <w:tc>
          <w:tcPr>
            <w:gridSpan w:val="6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 9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Style w:val="Heading4"/>
              <w:contextualSpacing w:val="0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23.05.2018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Style w:val="Heading4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12:00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WEEIA, building a10, 3rd floor </w:t>
            </w:r>
          </w:p>
        </w:tc>
      </w:tr>
      <w:tr>
        <w:trPr>
          <w:trHeight w:val="220" w:hRule="atLeast"/>
        </w:trPr>
        <w:tc>
          <w:tcPr>
            <w:gridSpan w:val="6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MEETING CALLED BY</w:t>
            </w:r>
          </w:p>
        </w:tc>
        <w:tc>
          <w:tcPr>
            <w:gridSpan w:val="4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TypE OF MEETING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Project meeting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CHAIRPERSON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Maciek Grzelczak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NOTE TAKER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Aleksander Bobiński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ATTENDEES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Aleksander Bobiński, Maciek Grzelczak, Patryk Chodorowski</w:t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c0c0c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have presented the draft of the GUI.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Our GUI may be perceived as too simple and raw. If we still got time we may consider switching to another library.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feature which would be nice to have is search possibility.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1449"/>
        <w:gridCol w:w="4700"/>
        <w:gridCol w:w="3211"/>
        <w:tblGridChange w:id="0">
          <w:tblGrid>
            <w:gridCol w:w="1449"/>
            <w:gridCol w:w="4700"/>
            <w:gridCol w:w="3211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Software finder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presented our progress in finding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fact that this module is also finding system files and drivers may be a useful feature if we manage to sort and group them.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speed of the software is not so important, we should focus more on the accuracy.</w:t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1449"/>
        <w:gridCol w:w="4700"/>
        <w:gridCol w:w="3211"/>
        <w:tblGridChange w:id="0">
          <w:tblGrid>
            <w:gridCol w:w="1449"/>
            <w:gridCol w:w="4700"/>
            <w:gridCol w:w="3211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licence parser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presented our progress with licence parser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should not try to convert html response to text file. The fact that our program is navigating user to the parser page is a good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thing, because in this way we cannot be accused of stealing someone else work. </w:t>
            </w:r>
          </w:p>
        </w:tc>
      </w:tr>
    </w:tbl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9" w:w="11907"/>
      <w:pgMar w:bottom="851" w:top="2155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  <w:rtl w:val="0"/>
      </w:rPr>
      <w:t xml:space="preserve">       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170180</wp:posOffset>
          </wp:positionH>
          <wp:positionV relativeFrom="paragraph">
            <wp:posOffset>0</wp:posOffset>
          </wp:positionV>
          <wp:extent cx="561975" cy="790575"/>
          <wp:effectExtent b="0" l="0" r="0" t="0"/>
          <wp:wrapSquare wrapText="bothSides" distB="0" distT="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975" cy="790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889000</wp:posOffset>
              </wp:positionV>
              <wp:extent cx="630493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3533" y="3780000"/>
                        <a:ext cx="630493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889000</wp:posOffset>
              </wp:positionV>
              <wp:extent cx="6304935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493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16"/>
        <w:szCs w:val="16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sz w:val="40"/>
      <w:szCs w:val="40"/>
    </w:rPr>
  </w:style>
  <w:style w:type="paragraph" w:styleId="Heading2">
    <w:name w:val="heading 2"/>
    <w:basedOn w:val="Normal"/>
    <w:next w:val="Normal"/>
    <w:pPr/>
    <w:rPr>
      <w:sz w:val="24"/>
      <w:szCs w:val="24"/>
    </w:rPr>
  </w:style>
  <w:style w:type="paragraph" w:styleId="Heading3">
    <w:name w:val="heading 3"/>
    <w:basedOn w:val="Normal"/>
    <w:next w:val="Normal"/>
    <w:pPr/>
    <w:rPr>
      <w:smallCaps w:val="1"/>
      <w:color w:val="999999"/>
      <w:sz w:val="32"/>
      <w:szCs w:val="32"/>
    </w:rPr>
  </w:style>
  <w:style w:type="paragraph" w:styleId="Heading4">
    <w:name w:val="heading 4"/>
    <w:basedOn w:val="Normal"/>
    <w:next w:val="Normal"/>
    <w:pPr>
      <w:jc w:val="center"/>
    </w:pPr>
    <w:rPr>
      <w:smallCaps w:val="1"/>
    </w:rPr>
  </w:style>
  <w:style w:type="paragraph" w:styleId="Heading5">
    <w:name w:val="heading 5"/>
    <w:basedOn w:val="Normal"/>
    <w:next w:val="Normal"/>
    <w:pPr>
      <w:jc w:val="right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