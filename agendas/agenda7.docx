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4"/>
        <w:gridCol w:w="1892"/>
        <w:gridCol w:w="1875"/>
        <w:gridCol w:w="1"/>
        <w:gridCol w:w="3250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1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 7</w:t>
            </w:r>
          </w:p>
        </w:tc>
        <w:tc>
          <w:tcPr>
            <w:tcW w:w="1892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08.05.18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</w:t>
            </w:r>
            <w:r>
              <w:rPr>
                <w:b/>
              </w:rPr>
              <w:t>1</w:t>
            </w:r>
            <w:r>
              <w:rPr>
                <w:b/>
              </w:rPr>
              <w:t>:00</w:t>
            </w:r>
          </w:p>
        </w:tc>
        <w:tc>
          <w:tcPr>
            <w:tcW w:w="3251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/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Aleksander Bobiński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9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/>
            </w:pPr>
            <w:bookmarkStart w:id="0" w:name="MinuteItems"/>
            <w:bookmarkEnd w:id="0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0" w:type="dxa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bookmarkStart w:id="1" w:name="MinuteTopicSection"/>
            <w:bookmarkEnd w:id="1"/>
            <w:r>
              <w:rPr>
                <w:lang w:val="en-US"/>
              </w:rPr>
              <w:t>Discussing features of the solution.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Preliminary analysis of potential problems with the implementation of the program.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4"/>
        <w:gridCol w:w="7545"/>
      </w:tblGrid>
      <w:tr>
        <w:trPr>
          <w:trHeight w:val="360" w:hRule="atLeast"/>
        </w:trPr>
        <w:tc>
          <w:tcPr>
            <w:tcW w:w="181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-9525</wp:posOffset>
              </wp:positionH>
              <wp:positionV relativeFrom="paragraph">
                <wp:posOffset>898525</wp:posOffset>
              </wp:positionV>
              <wp:extent cx="6307455" cy="3175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6840" cy="144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70.7pt" to="495.75pt,70.7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00000A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1FAB-7F33-48CF-90B6-B7C6EFD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6</TotalTime>
  <Application>LibreOffice/6.0.3.2$Linux_X86_64 LibreOffice_project/00m0$Build-2</Application>
  <Pages>1</Pages>
  <Words>80</Words>
  <Characters>483</Characters>
  <CharactersWithSpaces>549</CharactersWithSpaces>
  <Paragraphs>29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2018-05-08T22:47:08Z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