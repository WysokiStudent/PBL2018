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4"/>
        <w:gridCol w:w="1892"/>
        <w:gridCol w:w="1875"/>
        <w:gridCol w:w="1"/>
        <w:gridCol w:w="3250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1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>AGENDA 8</w:t>
            </w:r>
          </w:p>
        </w:tc>
        <w:tc>
          <w:tcPr>
            <w:tcW w:w="1892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</w:t>
            </w:r>
            <w:r>
              <w:rPr>
                <w:b/>
              </w:rPr>
              <w:t>6</w:t>
            </w:r>
            <w:r>
              <w:rPr>
                <w:b/>
              </w:rPr>
              <w:t>.05.18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12:00</w:t>
            </w:r>
          </w:p>
        </w:tc>
        <w:tc>
          <w:tcPr>
            <w:tcW w:w="3251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Aleksander Bobiński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9" w:type="dxa"/>
            <w:gridSpan w:val="5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0" w:name="MinuteItems"/>
            <w:bookmarkEnd w:id="0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0" w:type="dxa"/>
            <w:tcBorders>
              <w:top w:val="single" w:sz="12" w:space="0" w:color="999999"/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1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bookmarkStart w:id="1" w:name="MinuteTopicSection"/>
            <w:bookmarkEnd w:id="1"/>
            <w:r>
              <w:rPr>
                <w:lang w:val="en-US"/>
              </w:rPr>
              <w:t>Discussing interface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Discussing implementation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5"/>
        <w:gridCol w:w="7544"/>
      </w:tblGrid>
      <w:tr>
        <w:trPr>
          <w:trHeight w:val="360" w:hRule="atLeast"/>
        </w:trPr>
        <w:tc>
          <w:tcPr>
            <w:tcW w:w="1815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-10795</wp:posOffset>
              </wp:positionH>
              <wp:positionV relativeFrom="paragraph">
                <wp:posOffset>897255</wp:posOffset>
              </wp:positionV>
              <wp:extent cx="6306820" cy="2540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6120" cy="180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5pt,70.65pt" to="495.65pt,70.7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9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eastAsia="Times New Roman" w:cs="Tahoma"/>
      <w:color w:val="auto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A1FAB-7F33-48CF-90B6-B7C6EFD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3</TotalTime>
  <Application>LibreOffice/6.0.4.2$Linux_X86_64 LibreOffice_project/00m0$Build-2</Application>
  <Pages>1</Pages>
  <Words>68</Words>
  <Characters>422</Characters>
  <CharactersWithSpaces>476</CharactersWithSpaces>
  <Paragraphs>29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2018-05-16T07:42:52Z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