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4"/>
        <w:gridCol w:w="1"/>
        <w:gridCol w:w="325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17</w:t>
            </w:r>
            <w:r>
              <w:rPr>
                <w:b/>
              </w:rPr>
              <w:t>.0</w:t>
            </w:r>
            <w:r>
              <w:rPr>
                <w:b/>
              </w:rPr>
              <w:t>5</w:t>
            </w:r>
            <w:r>
              <w:rPr>
                <w:b/>
              </w:rPr>
              <w:t>.18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12:</w:t>
            </w:r>
            <w:r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3252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8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1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bookmarkStart w:id="1" w:name="MinuteTopicSection"/>
            <w:bookmarkEnd w:id="1"/>
            <w:r>
              <w:rPr>
                <w:lang w:val="en-US"/>
              </w:rPr>
              <w:t>Discussing interface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Discussing implementation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2</TotalTime>
  <Application>LibreOffice/6.0.4.2$Linux_X86_64 LibreOffice_project/00m0$Build-2</Application>
  <Pages>1</Pages>
  <Words>67</Words>
  <Characters>421</Characters>
  <CharactersWithSpaces>474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2018-05-16T00:14:59Z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