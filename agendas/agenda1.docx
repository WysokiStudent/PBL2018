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tbl>
      <w:tblPr>
        <w:tblStyle w:val="Table1"/>
        <w:tblW w:w="9360.0" w:type="dxa"/>
        <w:jc w:val="center"/>
        <w:tblLayout w:type="fixed"/>
        <w:tblLook w:val="0000"/>
      </w:tblPr>
      <w:tblGrid>
        <w:gridCol w:w="1827"/>
        <w:gridCol w:w="515"/>
        <w:gridCol w:w="1891"/>
        <w:gridCol w:w="1874"/>
        <w:gridCol w:w="3253"/>
        <w:tblGridChange w:id="0">
          <w:tblGrid>
            <w:gridCol w:w="1827"/>
            <w:gridCol w:w="515"/>
            <w:gridCol w:w="1891"/>
            <w:gridCol w:w="1874"/>
            <w:gridCol w:w="3253"/>
          </w:tblGrid>
        </w:tblGridChange>
      </w:tblGrid>
      <w:tr>
        <w:trPr>
          <w:trHeight w:val="560" w:hRule="atLeast"/>
        </w:trPr>
        <w:tc>
          <w:tcPr>
            <w:gridSpan w:val="5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1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14.03.18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12:30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 315 </w:t>
            </w:r>
          </w:p>
        </w:tc>
      </w:tr>
      <w:tr>
        <w:trPr>
          <w:trHeight w:val="220" w:hRule="atLeast"/>
        </w:trPr>
        <w:tc>
          <w:tcPr>
            <w:gridSpan w:val="5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About software licensing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5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are software licenses?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purpose of software licenses? 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do the licenses serve, and do they not?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are licenses important and when are they not?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are the licenses important to?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a software licensing audit and what does it look like?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what grounds can audits or inspections be conducted, are they mandatory or can you refuse to allow them?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Legality of software installation vs. legality of its use</w:t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83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818"/>
        <w:gridCol w:w="7542"/>
        <w:tblGridChange w:id="0">
          <w:tblGrid>
            <w:gridCol w:w="1818"/>
            <w:gridCol w:w="7542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171450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