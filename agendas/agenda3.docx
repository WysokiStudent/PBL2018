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1"/>
        <w:tblW w:w="9359.0" w:type="dxa"/>
        <w:jc w:val="center"/>
        <w:tblLayout w:type="fixed"/>
        <w:tblLook w:val="0000"/>
      </w:tblPr>
      <w:tblGrid>
        <w:gridCol w:w="1827"/>
        <w:gridCol w:w="514"/>
        <w:gridCol w:w="1892"/>
        <w:gridCol w:w="1874"/>
        <w:gridCol w:w="1"/>
        <w:gridCol w:w="3251"/>
        <w:tblGridChange w:id="0">
          <w:tblGrid>
            <w:gridCol w:w="1827"/>
            <w:gridCol w:w="514"/>
            <w:gridCol w:w="1892"/>
            <w:gridCol w:w="1874"/>
            <w:gridCol w:w="1"/>
            <w:gridCol w:w="3251"/>
          </w:tblGrid>
        </w:tblGridChange>
      </w:tblGrid>
      <w:tr>
        <w:trPr>
          <w:trHeight w:val="56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 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28.03.18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14:00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READ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BRING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</w:tcBorders>
            <w:shd w:fill="auto" w:val="clear"/>
            <w:tcMar>
              <w:left w:w="8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AGENDA ITEMS</w:t>
            </w:r>
          </w:p>
        </w:tc>
        <w:tc>
          <w:tcPr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 of possible problems based on interview questions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76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Creating questions for they survey</w:t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5B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Borders>
          <w:top w:color="999999" w:space="0" w:sz="12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816"/>
        <w:gridCol w:w="7543"/>
        <w:tblGridChange w:id="0">
          <w:tblGrid>
            <w:gridCol w:w="1816"/>
            <w:gridCol w:w="7543"/>
          </w:tblGrid>
        </w:tblGridChange>
      </w:tblGrid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OBSERVERS</w:t>
            </w:r>
          </w:p>
        </w:tc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SPECIAL NOTES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2155" w:left="1021" w:right="102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185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3300" y="3780000"/>
                        <a:ext cx="6305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EB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6185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618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9525" distT="0" distL="114300" distR="12319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b="0" l="0" r="0" t="0"/>
          <wp:wrapSquare wrapText="bothSides" distB="9525" distT="0" distL="114300" distR="12319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/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1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