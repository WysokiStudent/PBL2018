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1"/>
        <w:tblW w:w="9359.0" w:type="dxa"/>
        <w:jc w:val="center"/>
        <w:tblLayout w:type="fixed"/>
        <w:tblLook w:val="0000"/>
      </w:tblPr>
      <w:tblGrid>
        <w:gridCol w:w="1827"/>
        <w:gridCol w:w="514"/>
        <w:gridCol w:w="1892"/>
        <w:gridCol w:w="1874"/>
        <w:gridCol w:w="1"/>
        <w:gridCol w:w="3251"/>
        <w:tblGridChange w:id="0">
          <w:tblGrid>
            <w:gridCol w:w="1827"/>
            <w:gridCol w:w="514"/>
            <w:gridCol w:w="1892"/>
            <w:gridCol w:w="1874"/>
            <w:gridCol w:w="1"/>
            <w:gridCol w:w="3251"/>
          </w:tblGrid>
        </w:tblGridChange>
      </w:tblGrid>
      <w:tr>
        <w:trPr>
          <w:trHeight w:val="56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AGENDA 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04.04.18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Patryk Chodorowski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Maciej Grzelczak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READ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BRING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</w:tcBorders>
            <w:shd w:fill="auto" w:val="clear"/>
            <w:tcMar>
              <w:left w:w="86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AGENDA ITEMS</w:t>
            </w:r>
          </w:p>
        </w:tc>
        <w:tc>
          <w:tcPr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Analyzing data from survey to fully define the problem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Discussing the form of the mid-term presentation and deciding on roles 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5B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center"/>
        <w:tblBorders>
          <w:top w:color="999999" w:space="0" w:sz="12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816"/>
        <w:gridCol w:w="7543"/>
        <w:tblGridChange w:id="0">
          <w:tblGrid>
            <w:gridCol w:w="1816"/>
            <w:gridCol w:w="7543"/>
          </w:tblGrid>
        </w:tblGridChange>
      </w:tblGrid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OBSERVERS</w:t>
            </w:r>
          </w:p>
        </w:tc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SPECIAL NOTES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1" w:top="2155" w:left="1021" w:right="102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6185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300" y="3780000"/>
                        <a:ext cx="6305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EBB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6185" cy="1270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61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9525" distT="0" distL="114300" distR="12319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635</wp:posOffset>
          </wp:positionV>
          <wp:extent cx="561975" cy="790575"/>
          <wp:effectExtent b="0" l="0" r="0" t="0"/>
          <wp:wrapSquare wrapText="bothSides" distB="9525" distT="0" distL="114300" distR="12319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0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/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1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